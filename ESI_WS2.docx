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14E" w:rsidRDefault="00E0114E">
      <w:r>
        <w:t>10HZ 9600 Baud rate</w:t>
      </w:r>
    </w:p>
    <w:p w:rsidR="00E0114E" w:rsidRDefault="00E0114E"/>
    <w:p w:rsidR="001A2254" w:rsidRDefault="00E0114E">
      <w:r>
        <w:rPr>
          <w:noProof/>
        </w:rPr>
        <w:drawing>
          <wp:inline distT="0" distB="0" distL="0" distR="0" wp14:anchorId="2982CF23" wp14:editId="3A0BEC6F">
            <wp:extent cx="5731510" cy="2887187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4E" w:rsidRDefault="00E0114E"/>
    <w:p w:rsidR="00E0114E" w:rsidRDefault="00E0114E">
      <w:r>
        <w:t>Function generator increase to 100HZ</w:t>
      </w:r>
    </w:p>
    <w:p w:rsidR="00E0114E" w:rsidRDefault="00E0114E">
      <w:r>
        <w:rPr>
          <w:noProof/>
        </w:rPr>
        <w:drawing>
          <wp:inline distT="0" distB="0" distL="0" distR="0" wp14:anchorId="30AD1045" wp14:editId="46D4DB75">
            <wp:extent cx="5731510" cy="324356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4E" w:rsidRDefault="00E0114E"/>
    <w:p w:rsidR="00E0114E" w:rsidRDefault="00E0114E">
      <w:r>
        <w:t xml:space="preserve">The plot is becoming </w:t>
      </w:r>
      <w:r w:rsidR="005C7F97">
        <w:t>inaccurate</w:t>
      </w:r>
      <w:r>
        <w:t xml:space="preserve"> because the signal has a higher frequency than the resolution</w:t>
      </w:r>
    </w:p>
    <w:p w:rsidR="003776E1" w:rsidRDefault="003776E1"/>
    <w:p w:rsidR="009043E1" w:rsidRDefault="009043E1" w:rsidP="009043E1">
      <w:r>
        <w:lastRenderedPageBreak/>
        <w:t>100HZ+115200+4.5_0.5</w:t>
      </w:r>
    </w:p>
    <w:p w:rsidR="009043E1" w:rsidRDefault="009043E1" w:rsidP="009043E1">
      <w:r>
        <w:rPr>
          <w:noProof/>
        </w:rPr>
        <w:drawing>
          <wp:inline distT="0" distB="0" distL="0" distR="0" wp14:anchorId="32A0457D" wp14:editId="4996A5A6">
            <wp:extent cx="5514975" cy="485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3E1" w:rsidRDefault="009043E1">
      <w:bookmarkStart w:id="0" w:name="_GoBack"/>
      <w:bookmarkEnd w:id="0"/>
    </w:p>
    <w:p w:rsidR="009043E1" w:rsidRDefault="009043E1"/>
    <w:p w:rsidR="009043E1" w:rsidRDefault="009043E1"/>
    <w:p w:rsidR="009043E1" w:rsidRDefault="009043E1"/>
    <w:p w:rsidR="003776E1" w:rsidRDefault="003776E1">
      <w:r>
        <w:t>115200+10HZ+2.05-2.00</w:t>
      </w:r>
    </w:p>
    <w:p w:rsidR="003776E1" w:rsidRDefault="003776E1">
      <w:r>
        <w:rPr>
          <w:noProof/>
        </w:rPr>
        <w:lastRenderedPageBreak/>
        <w:drawing>
          <wp:inline distT="0" distB="0" distL="0" distR="0" wp14:anchorId="66220426" wp14:editId="0037D48D">
            <wp:extent cx="5731510" cy="5136642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E1" w:rsidRDefault="003776E1"/>
    <w:p w:rsidR="003776E1" w:rsidRDefault="003776E1"/>
    <w:p w:rsidR="003776E1" w:rsidRDefault="003776E1"/>
    <w:p w:rsidR="003776E1" w:rsidRDefault="003776E1"/>
    <w:p w:rsidR="003776E1" w:rsidRDefault="003776E1"/>
    <w:p w:rsidR="003776E1" w:rsidRDefault="003776E1"/>
    <w:p w:rsidR="003776E1" w:rsidRDefault="003776E1"/>
    <w:p w:rsidR="003776E1" w:rsidRDefault="003776E1"/>
    <w:p w:rsidR="003776E1" w:rsidRDefault="003776E1"/>
    <w:p w:rsidR="003776E1" w:rsidRDefault="003776E1"/>
    <w:sectPr w:rsidR="00377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14E"/>
    <w:rsid w:val="001A2254"/>
    <w:rsid w:val="003776E1"/>
    <w:rsid w:val="005C7F97"/>
    <w:rsid w:val="009043E1"/>
    <w:rsid w:val="00A57DC7"/>
    <w:rsid w:val="00E0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1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144472CE</Template>
  <TotalTime>61</TotalTime>
  <Pages>3</Pages>
  <Words>32</Words>
  <Characters>188</Characters>
  <Application>Microsoft Office Word</Application>
  <DocSecurity>0</DocSecurity>
  <Lines>1</Lines>
  <Paragraphs>1</Paragraphs>
  <ScaleCrop>false</ScaleCrop>
  <Company>The University of Melbourne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Shiyu Zhang</dc:creator>
  <cp:lastModifiedBy>Shiyu Zhang</cp:lastModifiedBy>
  <cp:revision>5</cp:revision>
  <dcterms:created xsi:type="dcterms:W3CDTF">2016-08-12T05:27:00Z</dcterms:created>
  <dcterms:modified xsi:type="dcterms:W3CDTF">2016-08-12T06:28:00Z</dcterms:modified>
</cp:coreProperties>
</file>